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2324" w14:textId="50FB8D21" w:rsidR="00394A6D" w:rsidRPr="00163721" w:rsidRDefault="00000000" w:rsidP="001E6209">
      <w:pPr>
        <w:pStyle w:val="NoSpacing"/>
        <w:contextualSpacing/>
        <w:jc w:val="center"/>
        <w:rPr>
          <w:rStyle w:val="TitleChar"/>
          <w:sz w:val="56"/>
          <w:szCs w:val="56"/>
        </w:rPr>
      </w:pPr>
      <w:sdt>
        <w:sdtPr>
          <w:rPr>
            <w:rStyle w:val="TitleChar"/>
            <w:sz w:val="56"/>
            <w:szCs w:val="56"/>
          </w:rPr>
          <w:alias w:val="Enter your name:"/>
          <w:tag w:val=""/>
          <w:id w:val="-328297061"/>
          <w:placeholder>
            <w:docPart w:val="EC9322B4F6F043D6A511689E337AE380"/>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1E5BA6" w:rsidRPr="00163721">
            <w:rPr>
              <w:rStyle w:val="TitleChar"/>
              <w:sz w:val="56"/>
              <w:szCs w:val="56"/>
            </w:rPr>
            <w:t>Nhat Minh Vu</w:t>
          </w:r>
        </w:sdtContent>
      </w:sdt>
    </w:p>
    <w:p w14:paraId="30D2C046" w14:textId="43590F9C" w:rsidR="00C949DA" w:rsidRPr="0051154C" w:rsidRDefault="001E5BA6" w:rsidP="001E6209">
      <w:pPr>
        <w:pStyle w:val="NoSpacing"/>
        <w:contextualSpacing/>
        <w:jc w:val="center"/>
        <w:rPr>
          <w:rFonts w:cs="Calibri"/>
          <w:color w:val="090909"/>
          <w:sz w:val="18"/>
          <w:szCs w:val="18"/>
        </w:rPr>
      </w:pPr>
      <w:r w:rsidRPr="0051154C">
        <w:rPr>
          <w:rFonts w:cs="Calibri"/>
          <w:color w:val="090909"/>
          <w:sz w:val="18"/>
          <w:szCs w:val="18"/>
        </w:rPr>
        <w:t xml:space="preserve">Alexandria, Virginia 22312 | (571)314-4938 </w:t>
      </w:r>
      <w:r w:rsidR="00644879" w:rsidRPr="0051154C">
        <w:rPr>
          <w:rFonts w:cs="Calibri"/>
          <w:color w:val="090909"/>
          <w:sz w:val="18"/>
          <w:szCs w:val="18"/>
        </w:rPr>
        <w:t>|</w:t>
      </w:r>
      <w:r w:rsidR="00163721" w:rsidRPr="0051154C">
        <w:rPr>
          <w:rFonts w:cs="Calibri"/>
          <w:color w:val="090909"/>
          <w:sz w:val="18"/>
          <w:szCs w:val="18"/>
        </w:rPr>
        <w:t xml:space="preserve"> </w:t>
      </w:r>
      <w:hyperlink r:id="rId8" w:history="1">
        <w:r w:rsidR="00163721" w:rsidRPr="0051154C">
          <w:rPr>
            <w:rStyle w:val="Hyperlink"/>
            <w:rFonts w:cs="Calibri"/>
            <w:sz w:val="18"/>
            <w:szCs w:val="18"/>
          </w:rPr>
          <w:t>nmv0120@gmail.com</w:t>
        </w:r>
      </w:hyperlink>
      <w:r w:rsidR="00163721" w:rsidRPr="0051154C">
        <w:rPr>
          <w:rStyle w:val="Hyperlink"/>
          <w:rFonts w:cs="Calibri"/>
          <w:sz w:val="18"/>
          <w:szCs w:val="18"/>
        </w:rPr>
        <w:t xml:space="preserve"> </w:t>
      </w:r>
      <w:r w:rsidR="00017883" w:rsidRPr="0051154C">
        <w:rPr>
          <w:rFonts w:cs="Calibri"/>
          <w:color w:val="090909"/>
          <w:sz w:val="18"/>
          <w:szCs w:val="18"/>
        </w:rPr>
        <w:t xml:space="preserve"> </w:t>
      </w:r>
      <w:r w:rsidR="00163721" w:rsidRPr="0051154C">
        <w:rPr>
          <w:rFonts w:cs="Calibri"/>
          <w:color w:val="090909"/>
          <w:sz w:val="18"/>
          <w:szCs w:val="18"/>
        </w:rPr>
        <w:t xml:space="preserve">| </w:t>
      </w:r>
      <w:r w:rsidR="001418E3" w:rsidRPr="0051154C">
        <w:rPr>
          <w:rFonts w:cs="Calibri"/>
          <w:color w:val="090909"/>
          <w:sz w:val="18"/>
          <w:szCs w:val="18"/>
        </w:rPr>
        <w:t>lin</w:t>
      </w:r>
      <w:r w:rsidR="00B366EA" w:rsidRPr="0051154C">
        <w:rPr>
          <w:rFonts w:cs="Calibri"/>
          <w:color w:val="090909"/>
          <w:sz w:val="18"/>
          <w:szCs w:val="18"/>
        </w:rPr>
        <w:t>k</w:t>
      </w:r>
      <w:r w:rsidR="001418E3" w:rsidRPr="0051154C">
        <w:rPr>
          <w:rFonts w:cs="Calibri"/>
          <w:color w:val="090909"/>
          <w:sz w:val="18"/>
          <w:szCs w:val="18"/>
        </w:rPr>
        <w:t>edin</w:t>
      </w:r>
      <w:r w:rsidR="00006512" w:rsidRPr="0051154C">
        <w:rPr>
          <w:rFonts w:cs="Calibri"/>
          <w:color w:val="090909"/>
          <w:sz w:val="18"/>
          <w:szCs w:val="18"/>
        </w:rPr>
        <w:t>.com/</w:t>
      </w:r>
      <w:proofErr w:type="spellStart"/>
      <w:r w:rsidR="00006512" w:rsidRPr="0051154C">
        <w:rPr>
          <w:rFonts w:cs="Calibri"/>
          <w:color w:val="090909"/>
          <w:sz w:val="18"/>
          <w:szCs w:val="18"/>
        </w:rPr>
        <w:t>minhnhat</w:t>
      </w:r>
      <w:proofErr w:type="spellEnd"/>
      <w:r w:rsidR="00006512" w:rsidRPr="0051154C">
        <w:rPr>
          <w:rFonts w:cs="Calibri"/>
          <w:color w:val="090909"/>
          <w:sz w:val="18"/>
          <w:szCs w:val="18"/>
        </w:rPr>
        <w:t xml:space="preserve">-vu </w:t>
      </w:r>
      <w:r w:rsidR="008237EA" w:rsidRPr="0051154C">
        <w:rPr>
          <w:rFonts w:cs="Calibri"/>
          <w:color w:val="090909"/>
          <w:sz w:val="18"/>
          <w:szCs w:val="18"/>
        </w:rPr>
        <w:t xml:space="preserve">| </w:t>
      </w:r>
      <w:r w:rsidR="007A4A78" w:rsidRPr="0051154C">
        <w:rPr>
          <w:rFonts w:cs="Calibri"/>
          <w:color w:val="090909"/>
          <w:sz w:val="18"/>
          <w:szCs w:val="18"/>
        </w:rPr>
        <w:t>W</w:t>
      </w:r>
      <w:r w:rsidR="00163721" w:rsidRPr="0051154C">
        <w:rPr>
          <w:rFonts w:cs="Calibri"/>
          <w:color w:val="090909"/>
          <w:sz w:val="18"/>
          <w:szCs w:val="18"/>
        </w:rPr>
        <w:t xml:space="preserve">ork </w:t>
      </w:r>
      <w:r w:rsidR="007A4A78" w:rsidRPr="0051154C">
        <w:rPr>
          <w:rFonts w:cs="Calibri"/>
          <w:color w:val="090909"/>
          <w:sz w:val="18"/>
          <w:szCs w:val="18"/>
        </w:rPr>
        <w:t>p</w:t>
      </w:r>
      <w:r w:rsidR="00163721" w:rsidRPr="0051154C">
        <w:rPr>
          <w:rFonts w:cs="Calibri"/>
          <w:color w:val="090909"/>
          <w:sz w:val="18"/>
          <w:szCs w:val="18"/>
        </w:rPr>
        <w:t>ermit: Permanent resident</w:t>
      </w:r>
    </w:p>
    <w:p w14:paraId="6E13BE97" w14:textId="77777777" w:rsidR="00215F47" w:rsidRPr="005F1D77" w:rsidRDefault="00215F47" w:rsidP="00215F47">
      <w:pPr>
        <w:pStyle w:val="NoSpacing"/>
        <w:contextualSpacing/>
        <w:rPr>
          <w:rStyle w:val="IntenseReference"/>
        </w:rPr>
      </w:pPr>
      <w:r w:rsidRPr="005F1D77">
        <w:rPr>
          <w:rStyle w:val="IntenseReference"/>
        </w:rPr>
        <w:t>EDUCATION</w:t>
      </w:r>
    </w:p>
    <w:p w14:paraId="068392AE" w14:textId="70F2EC82" w:rsidR="00215F47" w:rsidRPr="002B205B" w:rsidRDefault="00215F47" w:rsidP="002B205B">
      <w:pPr>
        <w:pStyle w:val="NoSpacing"/>
        <w:contextualSpacing/>
      </w:pPr>
      <w:r w:rsidRPr="00A9423D">
        <w:rPr>
          <w:b/>
          <w:bCs/>
        </w:rPr>
        <w:t>George Mason University</w:t>
      </w:r>
      <w:r w:rsidR="009F21C6">
        <w:t xml:space="preserve"> | </w:t>
      </w:r>
      <w:r w:rsidRPr="002B205B">
        <w:t>Fairfax, VA</w:t>
      </w:r>
      <w:r w:rsidRPr="002B205B">
        <w:tab/>
      </w:r>
      <w:r w:rsidRPr="002B205B">
        <w:tab/>
      </w:r>
      <w:r w:rsidRPr="002B205B">
        <w:tab/>
      </w:r>
      <w:r w:rsidRPr="002B205B">
        <w:tab/>
      </w:r>
      <w:r w:rsidRPr="002B205B">
        <w:tab/>
      </w:r>
      <w:r w:rsidRPr="002B205B">
        <w:tab/>
      </w:r>
      <w:r w:rsidRPr="002B205B">
        <w:tab/>
      </w:r>
      <w:r w:rsidRPr="002B205B">
        <w:tab/>
        <w:t>August 2022 – Present</w:t>
      </w:r>
    </w:p>
    <w:p w14:paraId="009EDF60" w14:textId="77777777" w:rsidR="00215F47" w:rsidRPr="002B205B" w:rsidRDefault="00215F47" w:rsidP="002B205B">
      <w:pPr>
        <w:pStyle w:val="NoSpacing"/>
        <w:contextualSpacing/>
        <w:sectPr w:rsidR="00215F47" w:rsidRPr="002B205B" w:rsidSect="00A9423D">
          <w:pgSz w:w="12240" w:h="15840"/>
          <w:pgMar w:top="576" w:right="1008" w:bottom="1152" w:left="576" w:header="576" w:footer="576" w:gutter="0"/>
          <w:pgNumType w:start="1"/>
          <w:cols w:space="720"/>
          <w:titlePg/>
          <w:docGrid w:linePitch="360"/>
        </w:sectPr>
      </w:pPr>
      <w:r w:rsidRPr="002B205B">
        <w:t>Computer Science, B.S.</w:t>
      </w:r>
    </w:p>
    <w:p w14:paraId="69EC2842" w14:textId="0A2AD58B" w:rsidR="00610EE3" w:rsidRPr="002B205B" w:rsidRDefault="00215F47" w:rsidP="002B205B">
      <w:pPr>
        <w:pStyle w:val="NoSpacing"/>
        <w:contextualSpacing/>
        <w:sectPr w:rsidR="00610EE3" w:rsidRPr="002B205B" w:rsidSect="00AB0EE6">
          <w:type w:val="continuous"/>
          <w:pgSz w:w="12240" w:h="15840"/>
          <w:pgMar w:top="576" w:right="1008" w:bottom="1152" w:left="576" w:header="576" w:footer="576" w:gutter="0"/>
          <w:pgNumType w:start="1"/>
          <w:cols w:space="720"/>
          <w:titlePg/>
          <w:docGrid w:linePitch="360"/>
        </w:sectPr>
      </w:pPr>
      <w:r w:rsidRPr="002B205B">
        <w:t>In Progress (expected graduate 202</w:t>
      </w:r>
      <w:r w:rsidR="00610EE3">
        <w:t>5)</w:t>
      </w:r>
    </w:p>
    <w:p w14:paraId="23D169A2" w14:textId="77777777" w:rsidR="00215F47" w:rsidRPr="002B205B" w:rsidRDefault="00215F47" w:rsidP="002B205B">
      <w:pPr>
        <w:pStyle w:val="NoSpacing"/>
        <w:contextualSpacing/>
        <w:sectPr w:rsidR="00215F47" w:rsidRPr="002B205B" w:rsidSect="00AB0EE6">
          <w:type w:val="continuous"/>
          <w:pgSz w:w="12240" w:h="15840"/>
          <w:pgMar w:top="576" w:right="1008" w:bottom="1152" w:left="576" w:header="576" w:footer="576" w:gutter="0"/>
          <w:pgNumType w:start="1"/>
          <w:cols w:num="2" w:space="720"/>
          <w:titlePg/>
          <w:docGrid w:linePitch="360"/>
        </w:sectPr>
      </w:pPr>
    </w:p>
    <w:p w14:paraId="33CE423F" w14:textId="70B18C30" w:rsidR="00215F47" w:rsidRPr="002B205B" w:rsidRDefault="00215F47" w:rsidP="002B205B">
      <w:pPr>
        <w:pStyle w:val="NoSpacing"/>
        <w:contextualSpacing/>
      </w:pPr>
      <w:r w:rsidRPr="00A9423D">
        <w:rPr>
          <w:b/>
          <w:bCs/>
        </w:rPr>
        <w:t>Virginia Commonwealth University</w:t>
      </w:r>
      <w:r w:rsidRPr="002B205B">
        <w:t xml:space="preserve"> | Chehalis, WA</w:t>
      </w:r>
      <w:r w:rsidRPr="002B205B">
        <w:tab/>
      </w:r>
      <w:r w:rsidRPr="002B205B">
        <w:tab/>
      </w:r>
      <w:r w:rsidRPr="002B205B">
        <w:tab/>
      </w:r>
      <w:r w:rsidRPr="002B205B">
        <w:tab/>
        <w:t xml:space="preserve"> </w:t>
      </w:r>
      <w:r w:rsidR="002B205B">
        <w:tab/>
        <w:t xml:space="preserve">   </w:t>
      </w:r>
      <w:r w:rsidRPr="002B205B">
        <w:t>August 2014 – December 2016</w:t>
      </w:r>
    </w:p>
    <w:p w14:paraId="0AD02EED" w14:textId="534465F0" w:rsidR="00215F47" w:rsidRPr="002B205B" w:rsidRDefault="00215F47" w:rsidP="002B205B">
      <w:pPr>
        <w:pStyle w:val="NoSpacing"/>
        <w:contextualSpacing/>
        <w:sectPr w:rsidR="00215F47" w:rsidRPr="002B205B" w:rsidSect="00AB0EE6">
          <w:type w:val="continuous"/>
          <w:pgSz w:w="12240" w:h="15840"/>
          <w:pgMar w:top="576" w:right="1008" w:bottom="1152" w:left="576" w:header="576" w:footer="576" w:gutter="0"/>
          <w:pgNumType w:start="1"/>
          <w:cols w:space="720"/>
          <w:titlePg/>
          <w:docGrid w:linePitch="360"/>
        </w:sectPr>
      </w:pPr>
      <w:r w:rsidRPr="002B205B">
        <w:t xml:space="preserve">Chemistry, B.S., </w:t>
      </w:r>
      <w:r w:rsidR="00A9423D">
        <w:t>B</w:t>
      </w:r>
      <w:r w:rsidRPr="002B205B">
        <w:t xml:space="preserve">iochemistry </w:t>
      </w:r>
      <w:r w:rsidR="00A9423D">
        <w:t>c</w:t>
      </w:r>
      <w:r w:rsidRPr="002B205B">
        <w:t>oncentration, Biology minor</w:t>
      </w:r>
    </w:p>
    <w:p w14:paraId="312A0894" w14:textId="77777777" w:rsidR="00215F47" w:rsidRPr="002B205B" w:rsidRDefault="00215F47" w:rsidP="002B205B">
      <w:pPr>
        <w:pStyle w:val="NoSpacing"/>
        <w:contextualSpacing/>
      </w:pPr>
      <w:r w:rsidRPr="002B205B">
        <w:t>Cum Claude graduate</w:t>
      </w:r>
    </w:p>
    <w:p w14:paraId="4254700D" w14:textId="11315A26" w:rsidR="00215F47" w:rsidRDefault="00215F47" w:rsidP="002B205B">
      <w:pPr>
        <w:pStyle w:val="NoSpacing"/>
        <w:contextualSpacing/>
      </w:pPr>
      <w:r w:rsidRPr="002B205B">
        <w:t>Dean’s list recognition 2014 – 2016</w:t>
      </w:r>
    </w:p>
    <w:p w14:paraId="2D5C164F" w14:textId="5825A389" w:rsidR="00FD6451" w:rsidRDefault="00FD6451" w:rsidP="002B205B">
      <w:pPr>
        <w:pStyle w:val="NoSpacing"/>
        <w:contextualSpacing/>
      </w:pPr>
      <w:r>
        <w:t>Completion of the Diagnostic of Undergraduate Chemistry Knowledge (DUCK) examination designed by the American Chemistry Society</w:t>
      </w:r>
      <w:r w:rsidR="00D66414">
        <w:t xml:space="preserve"> in 70</w:t>
      </w:r>
      <w:r w:rsidR="00D66414" w:rsidRPr="00D66414">
        <w:rPr>
          <w:vertAlign w:val="superscript"/>
        </w:rPr>
        <w:t>th</w:t>
      </w:r>
      <w:r w:rsidR="00D66414">
        <w:t xml:space="preserve"> percentile. </w:t>
      </w:r>
    </w:p>
    <w:p w14:paraId="2BEF3C48" w14:textId="51FA7A44" w:rsidR="002B205B" w:rsidRPr="002B205B" w:rsidRDefault="002B205B" w:rsidP="002B205B">
      <w:pPr>
        <w:pStyle w:val="NoSpacing"/>
        <w:contextualSpacing/>
      </w:pPr>
    </w:p>
    <w:p w14:paraId="3C5B8302" w14:textId="2252F506" w:rsidR="00215F47" w:rsidRPr="002B205B" w:rsidRDefault="00215F47" w:rsidP="002B205B">
      <w:pPr>
        <w:pStyle w:val="NoSpacing"/>
        <w:contextualSpacing/>
      </w:pPr>
      <w:r w:rsidRPr="00A9423D">
        <w:rPr>
          <w:b/>
          <w:bCs/>
        </w:rPr>
        <w:t>Northern Virginia Community College</w:t>
      </w:r>
      <w:r w:rsidRPr="002B205B">
        <w:t xml:space="preserve"> | Annandale, VA</w:t>
      </w:r>
      <w:r w:rsidRPr="002B205B">
        <w:tab/>
      </w:r>
      <w:r w:rsidRPr="002B205B">
        <w:tab/>
      </w:r>
      <w:r w:rsidRPr="002B205B">
        <w:tab/>
      </w:r>
      <w:r w:rsidRPr="002B205B">
        <w:tab/>
      </w:r>
      <w:r w:rsidRPr="002B205B">
        <w:tab/>
      </w:r>
      <w:r w:rsidRPr="002B205B">
        <w:tab/>
        <w:t xml:space="preserve">     Aug 2012 – July 2014</w:t>
      </w:r>
    </w:p>
    <w:p w14:paraId="1DBDA6DD" w14:textId="77777777" w:rsidR="00215F47" w:rsidRPr="002B205B" w:rsidRDefault="00215F47" w:rsidP="002B205B">
      <w:pPr>
        <w:pStyle w:val="NoSpacing"/>
        <w:contextualSpacing/>
      </w:pPr>
      <w:r w:rsidRPr="002B205B">
        <w:t>Chemistry, A.S.</w:t>
      </w:r>
    </w:p>
    <w:p w14:paraId="0FB73C89" w14:textId="77777777" w:rsidR="00215F47" w:rsidRPr="002B205B" w:rsidRDefault="00215F47" w:rsidP="002B205B">
      <w:pPr>
        <w:pStyle w:val="NoSpacing"/>
        <w:contextualSpacing/>
      </w:pPr>
      <w:r w:rsidRPr="002B205B">
        <w:t>Magna Cum Claude graduate</w:t>
      </w:r>
    </w:p>
    <w:p w14:paraId="039A1BDB" w14:textId="77777777" w:rsidR="00215F47" w:rsidRPr="000847CD" w:rsidRDefault="00215F47" w:rsidP="00215F47">
      <w:pPr>
        <w:pStyle w:val="NoSpacing"/>
        <w:contextualSpacing/>
        <w:rPr>
          <w:rFonts w:cs="Calibri"/>
          <w:color w:val="5F5F5F"/>
          <w:u w:val="single" w:color="5F5F5F"/>
        </w:rPr>
      </w:pPr>
    </w:p>
    <w:p w14:paraId="4A2B49FE" w14:textId="77777777" w:rsidR="00215F47" w:rsidRPr="005F1D77" w:rsidRDefault="00215F47" w:rsidP="00215F47">
      <w:pPr>
        <w:pStyle w:val="NoSpacing"/>
        <w:contextualSpacing/>
        <w:rPr>
          <w:rStyle w:val="IntenseReference"/>
        </w:rPr>
      </w:pPr>
      <w:r w:rsidRPr="005F1D77">
        <w:rPr>
          <w:rStyle w:val="IntenseReference"/>
        </w:rPr>
        <w:t>PROFESSIONAL SUMMARY</w:t>
      </w:r>
    </w:p>
    <w:p w14:paraId="79C28045" w14:textId="77777777" w:rsidR="00215F47" w:rsidRPr="000847CD" w:rsidRDefault="00215F47" w:rsidP="00215F47">
      <w:pPr>
        <w:pStyle w:val="NoSpacing"/>
        <w:contextualSpacing/>
      </w:pPr>
      <w:r w:rsidRPr="000847CD">
        <w:t xml:space="preserve">Front-end developer equipped with detail-oriented, persistent, and growth mindsets, completed 350+ hours intensive training with Generation USA to gain technical skills in conceptualizing, debugging, developing, designing, and deploying websites. Currently pursuing Bachelor of Computer Science with the ability to follow industry and technological trends and facilitate early adoption of innovations, seeking to leverage 3+ years of solid team leadership and project management skill to software development industry. </w:t>
      </w:r>
    </w:p>
    <w:p w14:paraId="35BFBF98" w14:textId="77777777" w:rsidR="00215F47" w:rsidRPr="000847CD" w:rsidRDefault="00215F47" w:rsidP="00215F47">
      <w:pPr>
        <w:pStyle w:val="NoSpacing"/>
        <w:contextualSpacing/>
      </w:pPr>
    </w:p>
    <w:p w14:paraId="1825ECAF" w14:textId="77777777" w:rsidR="00215F47" w:rsidRPr="005F1D77" w:rsidRDefault="00215F47" w:rsidP="00215F47">
      <w:pPr>
        <w:pStyle w:val="NoSpacing"/>
        <w:contextualSpacing/>
        <w:rPr>
          <w:rStyle w:val="IntenseReference"/>
        </w:rPr>
      </w:pPr>
      <w:r w:rsidRPr="005F1D77">
        <w:rPr>
          <w:rStyle w:val="IntenseReference"/>
        </w:rPr>
        <w:t>TECHINICAL SKILLS AND CERTIFICATIONS</w:t>
      </w:r>
    </w:p>
    <w:p w14:paraId="01F5AD7A" w14:textId="77777777" w:rsidR="00215F47" w:rsidRPr="000847CD" w:rsidRDefault="00215F47" w:rsidP="00215F47">
      <w:pPr>
        <w:pStyle w:val="NoSpacing"/>
        <w:sectPr w:rsidR="00215F47" w:rsidRPr="000847CD" w:rsidSect="00215F47">
          <w:footerReference w:type="default" r:id="rId9"/>
          <w:type w:val="continuous"/>
          <w:pgSz w:w="12240" w:h="15840"/>
          <w:pgMar w:top="576" w:right="1008" w:bottom="1152" w:left="576" w:header="576" w:footer="576" w:gutter="0"/>
          <w:pgNumType w:start="1"/>
          <w:cols w:space="720"/>
          <w:titlePg/>
          <w:docGrid w:linePitch="360"/>
        </w:sectPr>
      </w:pPr>
      <w:r w:rsidRPr="000847CD">
        <w:t>Certificate: W3School Jr. Web Developer Certification</w:t>
      </w:r>
    </w:p>
    <w:p w14:paraId="490CC1C4" w14:textId="77777777" w:rsidR="00215F47" w:rsidRPr="000847CD" w:rsidRDefault="00215F47" w:rsidP="00215F47">
      <w:pPr>
        <w:pStyle w:val="NoSpacing"/>
      </w:pPr>
      <w:r w:rsidRPr="000847CD">
        <w:t>Languages: Python, Java, JavaScript for Web development, HTML5/ CSS3.</w:t>
      </w:r>
    </w:p>
    <w:p w14:paraId="097248A3" w14:textId="77777777" w:rsidR="00215F47" w:rsidRPr="000847CD" w:rsidRDefault="00215F47" w:rsidP="00215F47">
      <w:pPr>
        <w:pStyle w:val="NoSpacing"/>
      </w:pPr>
      <w:r w:rsidRPr="000847CD">
        <w:t>Technologies/ frameworks: React.js, Node.js, React Testing Library, React Native, Unit Testing with Mocha, Bootstrap.</w:t>
      </w:r>
    </w:p>
    <w:p w14:paraId="005943D3" w14:textId="77777777" w:rsidR="00215F47" w:rsidRPr="000847CD" w:rsidRDefault="00215F47" w:rsidP="00215F47">
      <w:pPr>
        <w:pStyle w:val="NoSpacing"/>
      </w:pPr>
      <w:r w:rsidRPr="000847CD">
        <w:t xml:space="preserve">Developer Tools: Git/ GitHub, VS Code, PyCharm, </w:t>
      </w:r>
      <w:proofErr w:type="spellStart"/>
      <w:r w:rsidRPr="000847CD">
        <w:t>Jupyter</w:t>
      </w:r>
      <w:proofErr w:type="spellEnd"/>
      <w:r w:rsidRPr="000847CD">
        <w:t xml:space="preserve"> Notebook.</w:t>
      </w:r>
    </w:p>
    <w:p w14:paraId="7B8BA860" w14:textId="77777777" w:rsidR="00215F47" w:rsidRPr="000847CD" w:rsidRDefault="00215F47" w:rsidP="00215F47">
      <w:pPr>
        <w:pStyle w:val="NoSpacing"/>
        <w:contextualSpacing/>
        <w:rPr>
          <w:bCs/>
        </w:rPr>
      </w:pPr>
    </w:p>
    <w:p w14:paraId="37C769F5" w14:textId="77777777" w:rsidR="00215F47" w:rsidRPr="005F1D77" w:rsidRDefault="00215F47" w:rsidP="00215F47">
      <w:pPr>
        <w:pStyle w:val="NoSpacing"/>
        <w:contextualSpacing/>
        <w:rPr>
          <w:rStyle w:val="IntenseReference"/>
        </w:rPr>
      </w:pPr>
      <w:r w:rsidRPr="005F1D77">
        <w:rPr>
          <w:rStyle w:val="IntenseReference"/>
        </w:rPr>
        <w:t>EXPERIENCES AND TRAINING</w:t>
      </w:r>
    </w:p>
    <w:p w14:paraId="7966E4AB" w14:textId="59B3AF7B" w:rsidR="00DC34C5" w:rsidRDefault="00215F47" w:rsidP="00215F47">
      <w:pPr>
        <w:pStyle w:val="NoSpacing"/>
        <w:contextualSpacing/>
        <w:rPr>
          <w:rFonts w:eastAsia="Garamond"/>
          <w:lang w:eastAsia="en-US"/>
        </w:rPr>
      </w:pPr>
      <w:bookmarkStart w:id="0" w:name="_Hlk106207179"/>
      <w:r w:rsidRPr="000847CD">
        <w:rPr>
          <w:rFonts w:eastAsia="Garamond"/>
          <w:b/>
          <w:lang w:eastAsia="en-US"/>
        </w:rPr>
        <w:t>Generation USA Junior Web Development Progra</w:t>
      </w:r>
      <w:r w:rsidRPr="004740AA">
        <w:rPr>
          <w:rFonts w:eastAsia="Garamond"/>
          <w:b/>
          <w:lang w:eastAsia="en-US"/>
        </w:rPr>
        <w:t xml:space="preserve">m | </w:t>
      </w:r>
      <w:r w:rsidRPr="000847CD">
        <w:rPr>
          <w:rFonts w:eastAsia="Garamond"/>
          <w:lang w:eastAsia="en-US"/>
        </w:rPr>
        <w:t>Washington</w:t>
      </w:r>
      <w:r w:rsidR="00DC34C5">
        <w:rPr>
          <w:rFonts w:eastAsia="Garamond"/>
          <w:lang w:eastAsia="en-US"/>
        </w:rPr>
        <w:t>, D.C.</w:t>
      </w:r>
      <w:r w:rsidR="00DC34C5">
        <w:rPr>
          <w:rFonts w:eastAsia="Garamond"/>
          <w:lang w:eastAsia="en-US"/>
        </w:rPr>
        <w:tab/>
      </w:r>
      <w:r w:rsidR="00DC34C5">
        <w:rPr>
          <w:rFonts w:eastAsia="Garamond"/>
          <w:lang w:eastAsia="en-US"/>
        </w:rPr>
        <w:tab/>
      </w:r>
      <w:r w:rsidR="00DC34C5">
        <w:rPr>
          <w:rFonts w:eastAsia="Garamond"/>
          <w:lang w:eastAsia="en-US"/>
        </w:rPr>
        <w:tab/>
        <w:t xml:space="preserve">           </w:t>
      </w:r>
      <w:r w:rsidRPr="000847CD">
        <w:rPr>
          <w:rFonts w:eastAsia="Garamond"/>
          <w:lang w:eastAsia="en-US"/>
        </w:rPr>
        <w:t>June</w:t>
      </w:r>
      <w:r w:rsidR="00DC34C5">
        <w:rPr>
          <w:rFonts w:eastAsia="Garamond"/>
          <w:lang w:eastAsia="en-US"/>
        </w:rPr>
        <w:t xml:space="preserve"> </w:t>
      </w:r>
      <w:r w:rsidRPr="000847CD">
        <w:rPr>
          <w:rFonts w:eastAsia="Garamond"/>
          <w:lang w:eastAsia="en-US"/>
        </w:rPr>
        <w:t>2022 – October 2022</w:t>
      </w:r>
    </w:p>
    <w:p w14:paraId="2F691663" w14:textId="60CB7C28" w:rsidR="00215F47" w:rsidRPr="000847CD" w:rsidRDefault="00215F47" w:rsidP="00215F47">
      <w:pPr>
        <w:pStyle w:val="NoSpacing"/>
        <w:contextualSpacing/>
        <w:rPr>
          <w:rFonts w:eastAsia="Garamond"/>
          <w:i/>
          <w:iCs/>
          <w:lang w:eastAsia="en-US"/>
        </w:rPr>
      </w:pPr>
      <w:r w:rsidRPr="000847CD">
        <w:rPr>
          <w:rFonts w:eastAsia="Garamond"/>
          <w:i/>
          <w:iCs/>
          <w:lang w:eastAsia="en-US"/>
        </w:rPr>
        <w:t>Jr. Web Developer</w:t>
      </w:r>
    </w:p>
    <w:p w14:paraId="6D8CAB1B" w14:textId="1B245FDD" w:rsidR="00215F47" w:rsidRDefault="00DC34C5" w:rsidP="00215F47">
      <w:pPr>
        <w:pStyle w:val="NoSpacing"/>
        <w:numPr>
          <w:ilvl w:val="0"/>
          <w:numId w:val="12"/>
        </w:numPr>
        <w:contextualSpacing/>
        <w:rPr>
          <w:rFonts w:eastAsia="Arial"/>
          <w:lang w:eastAsia="en-US"/>
        </w:rPr>
      </w:pPr>
      <w:r>
        <w:rPr>
          <w:rFonts w:eastAsia="Arial"/>
          <w:lang w:eastAsia="en-US"/>
        </w:rPr>
        <w:t>Participated</w:t>
      </w:r>
      <w:r w:rsidR="00215F47" w:rsidRPr="000847CD">
        <w:rPr>
          <w:rFonts w:eastAsia="Arial"/>
          <w:lang w:eastAsia="en-US"/>
        </w:rPr>
        <w:t xml:space="preserve"> in a 21-week Jr. Web Developer bootcamp learning how to web development works, from the fundamentals of programming languages JavaScript, HTML5/ CSS3, developer tools, Git, Bootstrap framework, and project management needed to be successful as a developer.</w:t>
      </w:r>
      <w:bookmarkStart w:id="1" w:name="_Hlk106206863"/>
      <w:bookmarkEnd w:id="0"/>
    </w:p>
    <w:p w14:paraId="488D0E2A" w14:textId="436A456E" w:rsidR="00215F47" w:rsidRPr="002F598C" w:rsidRDefault="00215F47" w:rsidP="00215F47">
      <w:pPr>
        <w:pStyle w:val="NoSpacing"/>
        <w:numPr>
          <w:ilvl w:val="0"/>
          <w:numId w:val="12"/>
        </w:numPr>
        <w:contextualSpacing/>
        <w:rPr>
          <w:rFonts w:eastAsia="Arial"/>
          <w:lang w:eastAsia="en-US"/>
        </w:rPr>
      </w:pPr>
      <w:r>
        <w:rPr>
          <w:rFonts w:eastAsia="Arial"/>
          <w:lang w:eastAsia="en-US"/>
        </w:rPr>
        <w:t xml:space="preserve">Developed a </w:t>
      </w:r>
      <w:hyperlink r:id="rId10" w:history="1">
        <w:r w:rsidR="00745172" w:rsidRPr="00745172">
          <w:rPr>
            <w:rStyle w:val="Hyperlink"/>
            <w:rFonts w:eastAsia="Arial"/>
            <w:lang w:eastAsia="en-US"/>
          </w:rPr>
          <w:t>Digital Portfolio</w:t>
        </w:r>
      </w:hyperlink>
      <w:r w:rsidR="00745172">
        <w:rPr>
          <w:rFonts w:eastAsia="Arial"/>
          <w:lang w:eastAsia="en-US"/>
        </w:rPr>
        <w:t xml:space="preserve"> </w:t>
      </w:r>
      <w:r>
        <w:rPr>
          <w:rFonts w:eastAsia="Arial"/>
          <w:lang w:eastAsia="en-US"/>
        </w:rPr>
        <w:t>with more insightful details about background and accomplishment.</w:t>
      </w:r>
    </w:p>
    <w:p w14:paraId="666535B3" w14:textId="431B1228" w:rsidR="00215F47" w:rsidRPr="000847CD" w:rsidRDefault="00215F47" w:rsidP="00215F47">
      <w:pPr>
        <w:pStyle w:val="NoSpacing"/>
        <w:contextualSpacing/>
        <w:rPr>
          <w:rFonts w:eastAsia="Garamond"/>
          <w:lang w:eastAsia="en-US"/>
        </w:rPr>
      </w:pPr>
      <w:r w:rsidRPr="000847CD">
        <w:rPr>
          <w:rFonts w:eastAsia="Garamond"/>
          <w:b/>
          <w:lang w:eastAsia="en-US"/>
        </w:rPr>
        <w:t>Merit Logistics</w:t>
      </w:r>
      <w:r w:rsidRPr="000847CD">
        <w:rPr>
          <w:rFonts w:eastAsia="Garamond"/>
          <w:lang w:eastAsia="en-US"/>
        </w:rPr>
        <w:t xml:space="preserve"> | Chehalis, WA</w:t>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2B205B">
        <w:rPr>
          <w:rFonts w:eastAsia="Garamond"/>
          <w:lang w:eastAsia="en-US"/>
        </w:rPr>
        <w:tab/>
      </w:r>
      <w:r w:rsidRPr="000847CD">
        <w:rPr>
          <w:rFonts w:eastAsia="Garamond"/>
          <w:lang w:eastAsia="en-US"/>
        </w:rPr>
        <w:t>September 2019 – January 2022</w:t>
      </w:r>
    </w:p>
    <w:p w14:paraId="53CA0910" w14:textId="77777777" w:rsidR="00215F47" w:rsidRPr="000847CD" w:rsidRDefault="00215F47" w:rsidP="00215F47">
      <w:pPr>
        <w:pStyle w:val="NoSpacing"/>
        <w:contextualSpacing/>
        <w:rPr>
          <w:rFonts w:eastAsia="Garamond"/>
          <w:i/>
          <w:iCs/>
          <w:lang w:eastAsia="en-US"/>
        </w:rPr>
      </w:pPr>
      <w:r w:rsidRPr="000847CD">
        <w:rPr>
          <w:rFonts w:eastAsia="Garamond"/>
          <w:i/>
          <w:iCs/>
          <w:lang w:eastAsia="en-US"/>
        </w:rPr>
        <w:t>Supervisor Assistant</w:t>
      </w:r>
    </w:p>
    <w:p w14:paraId="08CAA061" w14:textId="0FFC293F" w:rsidR="00215F47" w:rsidRPr="000847CD" w:rsidRDefault="009F21C6" w:rsidP="00215F47">
      <w:pPr>
        <w:pStyle w:val="NoSpacing"/>
        <w:numPr>
          <w:ilvl w:val="0"/>
          <w:numId w:val="11"/>
        </w:numPr>
        <w:contextualSpacing/>
        <w:rPr>
          <w:rFonts w:eastAsia="Garamond"/>
          <w:color w:val="000000"/>
        </w:rPr>
      </w:pPr>
      <w:bookmarkStart w:id="2" w:name="_Hlk106207580"/>
      <w:bookmarkStart w:id="3" w:name="_Hlk106205892"/>
      <w:r>
        <w:rPr>
          <w:rFonts w:eastAsia="Garamond"/>
          <w:color w:val="000000"/>
        </w:rPr>
        <w:t>Directly s</w:t>
      </w:r>
      <w:r w:rsidR="002B205B">
        <w:rPr>
          <w:rFonts w:eastAsia="Garamond"/>
          <w:color w:val="000000"/>
        </w:rPr>
        <w:t>upervised</w:t>
      </w:r>
      <w:r>
        <w:rPr>
          <w:rFonts w:eastAsia="Garamond"/>
          <w:color w:val="000000"/>
        </w:rPr>
        <w:t xml:space="preserve"> </w:t>
      </w:r>
      <w:r w:rsidR="00215F47" w:rsidRPr="000847CD">
        <w:rPr>
          <w:rFonts w:eastAsia="Garamond"/>
          <w:color w:val="000000"/>
        </w:rPr>
        <w:t>20+ employees with proficiency in communication, team</w:t>
      </w:r>
      <w:r w:rsidR="00D44BED">
        <w:rPr>
          <w:rFonts w:eastAsia="Garamond"/>
          <w:color w:val="000000"/>
        </w:rPr>
        <w:t xml:space="preserve"> </w:t>
      </w:r>
      <w:r w:rsidR="00215F47" w:rsidRPr="000847CD">
        <w:rPr>
          <w:rFonts w:eastAsia="Garamond"/>
          <w:color w:val="000000"/>
        </w:rPr>
        <w:t>building, problem solving, and emotional intelligent.</w:t>
      </w:r>
    </w:p>
    <w:p w14:paraId="60775C7D" w14:textId="0F6A9C15" w:rsidR="00215F47" w:rsidRPr="000847CD" w:rsidRDefault="0051154C" w:rsidP="00215F47">
      <w:pPr>
        <w:pStyle w:val="NoSpacing"/>
        <w:numPr>
          <w:ilvl w:val="0"/>
          <w:numId w:val="11"/>
        </w:numPr>
        <w:contextualSpacing/>
        <w:rPr>
          <w:color w:val="000000"/>
        </w:rPr>
      </w:pPr>
      <w:r>
        <w:rPr>
          <w:rFonts w:eastAsia="Garamond"/>
          <w:color w:val="000000"/>
        </w:rPr>
        <w:t>Developed</w:t>
      </w:r>
      <w:r w:rsidR="00215F47" w:rsidRPr="000847CD">
        <w:rPr>
          <w:rFonts w:eastAsia="Garamond"/>
          <w:color w:val="000000"/>
        </w:rPr>
        <w:t xml:space="preserve"> business </w:t>
      </w:r>
      <w:r>
        <w:rPr>
          <w:rFonts w:eastAsia="Garamond"/>
          <w:color w:val="000000"/>
        </w:rPr>
        <w:t xml:space="preserve">strategy to increase </w:t>
      </w:r>
      <w:r w:rsidR="00215F47" w:rsidRPr="000847CD">
        <w:rPr>
          <w:rFonts w:eastAsia="Garamond"/>
          <w:color w:val="000000"/>
        </w:rPr>
        <w:t>revenue by 23% and exceed weekly KPI targets within permitted timeline.</w:t>
      </w:r>
    </w:p>
    <w:p w14:paraId="5E240A8A" w14:textId="77777777" w:rsidR="00215F47" w:rsidRDefault="00215F47" w:rsidP="00215F47">
      <w:pPr>
        <w:pStyle w:val="NoSpacing"/>
        <w:numPr>
          <w:ilvl w:val="0"/>
          <w:numId w:val="11"/>
        </w:numPr>
        <w:contextualSpacing/>
      </w:pPr>
      <w:r w:rsidRPr="000847CD">
        <w:t>Assisted in development of business strategies involving analyzing data and IT inventory management utilizing MOS</w:t>
      </w:r>
      <w:r w:rsidRPr="000847CD">
        <w:rPr>
          <w:spacing w:val="-3"/>
        </w:rPr>
        <w:t xml:space="preserve"> </w:t>
      </w:r>
      <w:r w:rsidRPr="000847CD">
        <w:t>Proprietary</w:t>
      </w:r>
      <w:r w:rsidRPr="000847CD">
        <w:rPr>
          <w:spacing w:val="-5"/>
        </w:rPr>
        <w:t xml:space="preserve"> </w:t>
      </w:r>
      <w:r w:rsidRPr="000847CD">
        <w:t>Labor</w:t>
      </w:r>
      <w:r w:rsidRPr="000847CD">
        <w:rPr>
          <w:spacing w:val="-3"/>
        </w:rPr>
        <w:t xml:space="preserve"> </w:t>
      </w:r>
      <w:r w:rsidRPr="000847CD">
        <w:t>Management</w:t>
      </w:r>
      <w:r w:rsidRPr="000847CD">
        <w:rPr>
          <w:spacing w:val="-4"/>
        </w:rPr>
        <w:t xml:space="preserve"> </w:t>
      </w:r>
      <w:r w:rsidRPr="000847CD">
        <w:t>System</w:t>
      </w:r>
      <w:r w:rsidRPr="000847CD">
        <w:rPr>
          <w:spacing w:val="-3"/>
        </w:rPr>
        <w:t xml:space="preserve"> </w:t>
      </w:r>
      <w:r w:rsidRPr="000847CD">
        <w:t>and</w:t>
      </w:r>
      <w:r w:rsidRPr="000847CD">
        <w:rPr>
          <w:spacing w:val="-4"/>
        </w:rPr>
        <w:t xml:space="preserve"> </w:t>
      </w:r>
      <w:r w:rsidRPr="000847CD">
        <w:t>MBI</w:t>
      </w:r>
      <w:r w:rsidRPr="000847CD">
        <w:rPr>
          <w:spacing w:val="-4"/>
        </w:rPr>
        <w:t xml:space="preserve"> </w:t>
      </w:r>
      <w:r w:rsidRPr="000847CD">
        <w:t>(Merit</w:t>
      </w:r>
      <w:r w:rsidRPr="000847CD">
        <w:rPr>
          <w:spacing w:val="-5"/>
        </w:rPr>
        <w:t xml:space="preserve"> </w:t>
      </w:r>
      <w:r w:rsidRPr="000847CD">
        <w:t>Business</w:t>
      </w:r>
      <w:r w:rsidRPr="000847CD">
        <w:rPr>
          <w:spacing w:val="-2"/>
        </w:rPr>
        <w:t xml:space="preserve"> </w:t>
      </w:r>
      <w:r w:rsidRPr="000847CD">
        <w:t>Intelligence).</w:t>
      </w:r>
    </w:p>
    <w:p w14:paraId="27B535E3" w14:textId="13912A93" w:rsidR="00215F47" w:rsidRDefault="00215F47" w:rsidP="00215F47">
      <w:pPr>
        <w:pStyle w:val="NoSpacing"/>
        <w:contextualSpacing/>
        <w:rPr>
          <w:rFonts w:eastAsia="Garamond"/>
          <w:lang w:eastAsia="en-US"/>
        </w:rPr>
      </w:pPr>
      <w:r>
        <w:rPr>
          <w:rFonts w:eastAsia="Garamond"/>
          <w:b/>
          <w:lang w:eastAsia="en-US"/>
        </w:rPr>
        <w:t>Norcross Dental, LLC.</w:t>
      </w:r>
      <w:r w:rsidRPr="004740AA">
        <w:rPr>
          <w:rFonts w:eastAsia="Garamond"/>
          <w:lang w:eastAsia="en-US"/>
        </w:rPr>
        <w:t xml:space="preserve"> </w:t>
      </w:r>
      <w:r>
        <w:rPr>
          <w:rFonts w:eastAsia="Garamond"/>
          <w:lang w:eastAsia="en-US"/>
        </w:rPr>
        <w:t>|</w:t>
      </w:r>
      <w:r w:rsidRPr="004740AA">
        <w:rPr>
          <w:rFonts w:eastAsia="Garamond"/>
          <w:lang w:eastAsia="en-US"/>
        </w:rPr>
        <w:t xml:space="preserve"> </w:t>
      </w:r>
      <w:r>
        <w:rPr>
          <w:rFonts w:eastAsia="Garamond"/>
          <w:lang w:eastAsia="en-US"/>
        </w:rPr>
        <w:t>Norcross, GA</w:t>
      </w:r>
      <w:r w:rsidR="002B205B">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r>
      <w:r w:rsidR="00DC34C5">
        <w:rPr>
          <w:rFonts w:eastAsia="Garamond"/>
          <w:lang w:eastAsia="en-US"/>
        </w:rPr>
        <w:tab/>
        <w:t xml:space="preserve">     </w:t>
      </w:r>
      <w:r>
        <w:rPr>
          <w:rFonts w:eastAsia="Garamond"/>
          <w:lang w:eastAsia="en-US"/>
        </w:rPr>
        <w:t>July</w:t>
      </w:r>
      <w:r w:rsidRPr="004740AA">
        <w:rPr>
          <w:rFonts w:eastAsia="Garamond"/>
          <w:lang w:eastAsia="en-US"/>
        </w:rPr>
        <w:t xml:space="preserve"> 201</w:t>
      </w:r>
      <w:r>
        <w:rPr>
          <w:rFonts w:eastAsia="Garamond"/>
          <w:lang w:eastAsia="en-US"/>
        </w:rPr>
        <w:t>7</w:t>
      </w:r>
      <w:r w:rsidRPr="004740AA">
        <w:rPr>
          <w:rFonts w:eastAsia="Garamond"/>
          <w:lang w:eastAsia="en-US"/>
        </w:rPr>
        <w:t xml:space="preserve"> – </w:t>
      </w:r>
      <w:r>
        <w:rPr>
          <w:rFonts w:eastAsia="Garamond"/>
          <w:lang w:eastAsia="en-US"/>
        </w:rPr>
        <w:t>Dec</w:t>
      </w:r>
      <w:r w:rsidRPr="004740AA">
        <w:rPr>
          <w:rFonts w:eastAsia="Garamond"/>
          <w:lang w:eastAsia="en-US"/>
        </w:rPr>
        <w:t xml:space="preserve"> 20</w:t>
      </w:r>
      <w:r>
        <w:rPr>
          <w:rFonts w:eastAsia="Garamond"/>
          <w:lang w:eastAsia="en-US"/>
        </w:rPr>
        <w:t>17</w:t>
      </w:r>
    </w:p>
    <w:p w14:paraId="6DE11290" w14:textId="77777777" w:rsidR="00215F47" w:rsidRPr="000847CD" w:rsidRDefault="00215F47" w:rsidP="00215F47">
      <w:pPr>
        <w:pStyle w:val="NoSpacing"/>
        <w:contextualSpacing/>
        <w:rPr>
          <w:rFonts w:eastAsia="Garamond"/>
          <w:i/>
          <w:iCs/>
          <w:lang w:eastAsia="en-US"/>
        </w:rPr>
      </w:pPr>
      <w:r>
        <w:rPr>
          <w:rFonts w:eastAsia="Garamond"/>
          <w:i/>
          <w:iCs/>
          <w:lang w:eastAsia="en-US"/>
        </w:rPr>
        <w:t>Dental</w:t>
      </w:r>
      <w:r w:rsidRPr="000847CD">
        <w:rPr>
          <w:rFonts w:eastAsia="Garamond"/>
          <w:i/>
          <w:iCs/>
          <w:lang w:eastAsia="en-US"/>
        </w:rPr>
        <w:t xml:space="preserve"> Assistant</w:t>
      </w:r>
    </w:p>
    <w:p w14:paraId="6E921AFE" w14:textId="77777777" w:rsidR="00215F47" w:rsidRPr="000F7D1D" w:rsidRDefault="00215F47" w:rsidP="00215F47">
      <w:pPr>
        <w:pStyle w:val="NoSpacing"/>
        <w:numPr>
          <w:ilvl w:val="0"/>
          <w:numId w:val="11"/>
        </w:numPr>
        <w:contextualSpacing/>
        <w:rPr>
          <w:color w:val="000000"/>
        </w:rPr>
      </w:pPr>
      <w:r>
        <w:rPr>
          <w:rFonts w:eastAsia="Garamond"/>
          <w:color w:val="000000"/>
        </w:rPr>
        <w:t>Conducted routine X-ray imaging for 1600+ active patients, instructing patients to ensure high-resolution images.</w:t>
      </w:r>
    </w:p>
    <w:p w14:paraId="762265B3" w14:textId="76A63948" w:rsidR="00215F47" w:rsidRPr="000847CD" w:rsidRDefault="00610EE3" w:rsidP="00215F47">
      <w:pPr>
        <w:pStyle w:val="NoSpacing"/>
        <w:numPr>
          <w:ilvl w:val="0"/>
          <w:numId w:val="11"/>
        </w:numPr>
        <w:contextualSpacing/>
        <w:rPr>
          <w:color w:val="000000"/>
        </w:rPr>
      </w:pPr>
      <w:r>
        <w:rPr>
          <w:rFonts w:eastAsia="Garamond"/>
          <w:color w:val="000000"/>
        </w:rPr>
        <w:t>Streamlined</w:t>
      </w:r>
      <w:r w:rsidR="00215F47">
        <w:rPr>
          <w:rFonts w:eastAsia="Garamond"/>
          <w:color w:val="000000"/>
        </w:rPr>
        <w:t xml:space="preserve"> the organization of 1000+ patients’ medical histories into a more efficient reporting system, increasing our office productivity by 25%.</w:t>
      </w:r>
    </w:p>
    <w:p w14:paraId="20A485BB" w14:textId="77777777" w:rsidR="00215F47" w:rsidRPr="005F1D77" w:rsidRDefault="00215F47" w:rsidP="00215F47">
      <w:pPr>
        <w:pStyle w:val="NoSpacing"/>
        <w:ind w:left="720"/>
        <w:contextualSpacing/>
      </w:pPr>
    </w:p>
    <w:p w14:paraId="62AB1A98" w14:textId="77777777" w:rsidR="00215F47" w:rsidRPr="005F1D77" w:rsidRDefault="00215F47" w:rsidP="00215F47">
      <w:pPr>
        <w:pStyle w:val="NoSpacing"/>
        <w:contextualSpacing/>
        <w:rPr>
          <w:rStyle w:val="IntenseReference"/>
        </w:rPr>
      </w:pPr>
      <w:r w:rsidRPr="005F1D77">
        <w:rPr>
          <w:rStyle w:val="IntenseReference"/>
        </w:rPr>
        <w:t>PROJECTS</w:t>
      </w:r>
    </w:p>
    <w:bookmarkEnd w:id="1"/>
    <w:bookmarkEnd w:id="2"/>
    <w:bookmarkEnd w:id="3"/>
    <w:p w14:paraId="592813E1" w14:textId="77777777" w:rsidR="00215F47" w:rsidRPr="000847CD" w:rsidRDefault="00215F47" w:rsidP="00215F47">
      <w:pPr>
        <w:pStyle w:val="NoSpacing"/>
      </w:pPr>
      <w:r w:rsidRPr="000847CD">
        <w:rPr>
          <w:b/>
          <w:bCs/>
        </w:rPr>
        <w:t>Task Planner Web App</w:t>
      </w:r>
      <w:r w:rsidRPr="000847CD">
        <w:t xml:space="preserve"> (HTML</w:t>
      </w:r>
      <w:r>
        <w:t>5</w:t>
      </w:r>
      <w:r w:rsidRPr="000847CD">
        <w:t>/ CSS</w:t>
      </w:r>
      <w:r>
        <w:t>3</w:t>
      </w:r>
      <w:r w:rsidRPr="000847CD">
        <w:t>, BOOTSTRAP, JAVASCRIPT, NODEJS)</w:t>
      </w:r>
    </w:p>
    <w:p w14:paraId="2DBA04D7" w14:textId="739F0A37" w:rsidR="00DC34C5" w:rsidRDefault="00215F47" w:rsidP="00215F47">
      <w:pPr>
        <w:pStyle w:val="NoSpacing"/>
        <w:numPr>
          <w:ilvl w:val="0"/>
          <w:numId w:val="14"/>
        </w:numPr>
      </w:pPr>
      <w:r w:rsidRPr="000847CD">
        <w:t>Developed a web application</w:t>
      </w:r>
      <w:r>
        <w:t xml:space="preserve">, using agile SCRUM methodology, </w:t>
      </w:r>
      <w:r w:rsidR="009F21C6">
        <w:t xml:space="preserve">to coordinate and mange team activities </w:t>
      </w:r>
      <w:r w:rsidRPr="000847CD">
        <w:t xml:space="preserve">to display task planner for the members involved, providing due date and status of the task as well as the reminder of remaining day. </w:t>
      </w:r>
    </w:p>
    <w:p w14:paraId="6F95CE23" w14:textId="2A12BD23" w:rsidR="008900E0" w:rsidRPr="00215F47" w:rsidRDefault="00215F47" w:rsidP="00215F47">
      <w:pPr>
        <w:pStyle w:val="NoSpacing"/>
        <w:numPr>
          <w:ilvl w:val="0"/>
          <w:numId w:val="14"/>
        </w:numPr>
      </w:pPr>
      <w:r w:rsidRPr="000847CD">
        <w:t xml:space="preserve">Implemented </w:t>
      </w:r>
      <w:r>
        <w:t>B</w:t>
      </w:r>
      <w:r w:rsidRPr="000847CD">
        <w:t>ootstrap for frameworks visualization</w:t>
      </w:r>
      <w:r>
        <w:t xml:space="preserve"> and ReactJS for interaction</w:t>
      </w:r>
      <w:r w:rsidRPr="000847CD">
        <w:t>, adding interactive UI/UX, keeping track of the progress in real-time.</w:t>
      </w:r>
    </w:p>
    <w:sectPr w:rsidR="008900E0" w:rsidRPr="00215F47" w:rsidSect="00AB0EE6">
      <w:footerReference w:type="default" r:id="rId11"/>
      <w:type w:val="continuous"/>
      <w:pgSz w:w="12240" w:h="15840"/>
      <w:pgMar w:top="576" w:right="1008" w:bottom="1152" w:left="576"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18B21" w14:textId="77777777" w:rsidR="00D10674" w:rsidRDefault="00D10674">
      <w:pPr>
        <w:spacing w:after="0"/>
      </w:pPr>
      <w:r>
        <w:separator/>
      </w:r>
    </w:p>
    <w:p w14:paraId="6C433A57" w14:textId="77777777" w:rsidR="00D10674" w:rsidRDefault="00D10674"/>
  </w:endnote>
  <w:endnote w:type="continuationSeparator" w:id="0">
    <w:p w14:paraId="3891D188" w14:textId="77777777" w:rsidR="00D10674" w:rsidRDefault="00D10674">
      <w:pPr>
        <w:spacing w:after="0"/>
      </w:pPr>
      <w:r>
        <w:continuationSeparator/>
      </w:r>
    </w:p>
    <w:p w14:paraId="4D2024DF" w14:textId="77777777" w:rsidR="00D10674" w:rsidRDefault="00D10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68480"/>
      <w:docPartObj>
        <w:docPartGallery w:val="Page Numbers (Bottom of Page)"/>
        <w:docPartUnique/>
      </w:docPartObj>
    </w:sdtPr>
    <w:sdtEndPr>
      <w:rPr>
        <w:noProof/>
      </w:rPr>
    </w:sdtEndPr>
    <w:sdtContent>
      <w:p w14:paraId="350B7E03" w14:textId="77777777" w:rsidR="00215F47" w:rsidRDefault="00215F47">
        <w:pPr>
          <w:pStyle w:val="Footer"/>
        </w:pPr>
        <w:r>
          <w:fldChar w:fldCharType="begin"/>
        </w:r>
        <w:r>
          <w:instrText xml:space="preserve"> PAGE   \* MERGEFORMAT </w:instrText>
        </w:r>
        <w:r>
          <w:fldChar w:fldCharType="separate"/>
        </w:r>
        <w:r>
          <w:rPr>
            <w:noProof/>
          </w:rPr>
          <w:t>2</w:t>
        </w:r>
        <w:r>
          <w:rPr>
            <w:noProof/>
          </w:rPr>
          <w:fldChar w:fldCharType="end"/>
        </w:r>
      </w:p>
    </w:sdtContent>
  </w:sdt>
  <w:p w14:paraId="14EE1627" w14:textId="77777777" w:rsidR="00215F47" w:rsidRDefault="00215F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3118ED9A"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p w14:paraId="3391505C" w14:textId="77777777" w:rsidR="00B33968" w:rsidRDefault="00B339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CB68" w14:textId="77777777" w:rsidR="00D10674" w:rsidRDefault="00D10674">
      <w:pPr>
        <w:spacing w:after="0"/>
      </w:pPr>
      <w:r>
        <w:separator/>
      </w:r>
    </w:p>
    <w:p w14:paraId="43472913" w14:textId="77777777" w:rsidR="00D10674" w:rsidRDefault="00D10674"/>
  </w:footnote>
  <w:footnote w:type="continuationSeparator" w:id="0">
    <w:p w14:paraId="3969EECE" w14:textId="77777777" w:rsidR="00D10674" w:rsidRDefault="00D10674">
      <w:pPr>
        <w:spacing w:after="0"/>
      </w:pPr>
      <w:r>
        <w:continuationSeparator/>
      </w:r>
    </w:p>
    <w:p w14:paraId="2FFB2DB4" w14:textId="77777777" w:rsidR="00D10674" w:rsidRDefault="00D106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018B5023"/>
    <w:multiLevelType w:val="hybridMultilevel"/>
    <w:tmpl w:val="C7767B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6803AB"/>
    <w:multiLevelType w:val="hybridMultilevel"/>
    <w:tmpl w:val="204457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3EE94200"/>
    <w:multiLevelType w:val="hybridMultilevel"/>
    <w:tmpl w:val="5D44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121A7"/>
    <w:multiLevelType w:val="hybridMultilevel"/>
    <w:tmpl w:val="497EF70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6418881">
    <w:abstractNumId w:val="7"/>
  </w:num>
  <w:num w:numId="2" w16cid:durableId="1836409957">
    <w:abstractNumId w:val="6"/>
  </w:num>
  <w:num w:numId="3" w16cid:durableId="1771899257">
    <w:abstractNumId w:val="5"/>
  </w:num>
  <w:num w:numId="4" w16cid:durableId="345787461">
    <w:abstractNumId w:val="4"/>
  </w:num>
  <w:num w:numId="5" w16cid:durableId="1449592233">
    <w:abstractNumId w:val="8"/>
  </w:num>
  <w:num w:numId="6" w16cid:durableId="915090128">
    <w:abstractNumId w:val="3"/>
  </w:num>
  <w:num w:numId="7" w16cid:durableId="630130310">
    <w:abstractNumId w:val="2"/>
  </w:num>
  <w:num w:numId="8" w16cid:durableId="1312053122">
    <w:abstractNumId w:val="1"/>
  </w:num>
  <w:num w:numId="9" w16cid:durableId="934174123">
    <w:abstractNumId w:val="0"/>
  </w:num>
  <w:num w:numId="10" w16cid:durableId="1405494232">
    <w:abstractNumId w:val="11"/>
  </w:num>
  <w:num w:numId="11" w16cid:durableId="639112031">
    <w:abstractNumId w:val="9"/>
  </w:num>
  <w:num w:numId="12" w16cid:durableId="801387304">
    <w:abstractNumId w:val="12"/>
  </w:num>
  <w:num w:numId="13" w16cid:durableId="1072191741">
    <w:abstractNumId w:val="13"/>
  </w:num>
  <w:num w:numId="14" w16cid:durableId="149063240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A6"/>
    <w:rsid w:val="00006512"/>
    <w:rsid w:val="00017883"/>
    <w:rsid w:val="000257FD"/>
    <w:rsid w:val="00047941"/>
    <w:rsid w:val="00047E66"/>
    <w:rsid w:val="0005202F"/>
    <w:rsid w:val="000524F1"/>
    <w:rsid w:val="00070A91"/>
    <w:rsid w:val="000847CD"/>
    <w:rsid w:val="00092931"/>
    <w:rsid w:val="000B4674"/>
    <w:rsid w:val="000B4B90"/>
    <w:rsid w:val="000D385A"/>
    <w:rsid w:val="000E3D0E"/>
    <w:rsid w:val="000F7D1D"/>
    <w:rsid w:val="00137C0D"/>
    <w:rsid w:val="001418E3"/>
    <w:rsid w:val="00147342"/>
    <w:rsid w:val="00160C58"/>
    <w:rsid w:val="00163721"/>
    <w:rsid w:val="00177B1C"/>
    <w:rsid w:val="00177CA7"/>
    <w:rsid w:val="00181D43"/>
    <w:rsid w:val="0018314B"/>
    <w:rsid w:val="001C05DC"/>
    <w:rsid w:val="001C433A"/>
    <w:rsid w:val="001D1027"/>
    <w:rsid w:val="001D4099"/>
    <w:rsid w:val="001E5BA6"/>
    <w:rsid w:val="001E6209"/>
    <w:rsid w:val="0020337A"/>
    <w:rsid w:val="00215F47"/>
    <w:rsid w:val="002207B6"/>
    <w:rsid w:val="002253CE"/>
    <w:rsid w:val="0023583A"/>
    <w:rsid w:val="00251C11"/>
    <w:rsid w:val="00255658"/>
    <w:rsid w:val="00265CB3"/>
    <w:rsid w:val="002929A6"/>
    <w:rsid w:val="002B205B"/>
    <w:rsid w:val="002D1040"/>
    <w:rsid w:val="002E114D"/>
    <w:rsid w:val="002F2802"/>
    <w:rsid w:val="002F3627"/>
    <w:rsid w:val="002F598C"/>
    <w:rsid w:val="00316E6A"/>
    <w:rsid w:val="00357DA8"/>
    <w:rsid w:val="00357EFB"/>
    <w:rsid w:val="00374627"/>
    <w:rsid w:val="00394A6D"/>
    <w:rsid w:val="003A6792"/>
    <w:rsid w:val="003B230D"/>
    <w:rsid w:val="003B4743"/>
    <w:rsid w:val="003E1311"/>
    <w:rsid w:val="003E71DA"/>
    <w:rsid w:val="003F19B9"/>
    <w:rsid w:val="004026A2"/>
    <w:rsid w:val="004026D5"/>
    <w:rsid w:val="00414A90"/>
    <w:rsid w:val="004476A1"/>
    <w:rsid w:val="00456935"/>
    <w:rsid w:val="00463C6F"/>
    <w:rsid w:val="004740AA"/>
    <w:rsid w:val="004B480D"/>
    <w:rsid w:val="004B5D60"/>
    <w:rsid w:val="004C2960"/>
    <w:rsid w:val="004C5562"/>
    <w:rsid w:val="004D0A99"/>
    <w:rsid w:val="00506C74"/>
    <w:rsid w:val="005114E7"/>
    <w:rsid w:val="0051154C"/>
    <w:rsid w:val="005122C5"/>
    <w:rsid w:val="00521360"/>
    <w:rsid w:val="005A3DB4"/>
    <w:rsid w:val="005C2E3B"/>
    <w:rsid w:val="005E3992"/>
    <w:rsid w:val="005E5E55"/>
    <w:rsid w:val="005F0EBE"/>
    <w:rsid w:val="005F1D77"/>
    <w:rsid w:val="00602396"/>
    <w:rsid w:val="00610EE3"/>
    <w:rsid w:val="00614C9B"/>
    <w:rsid w:val="00616068"/>
    <w:rsid w:val="00616D24"/>
    <w:rsid w:val="00644879"/>
    <w:rsid w:val="00644A43"/>
    <w:rsid w:val="00665CAC"/>
    <w:rsid w:val="00666145"/>
    <w:rsid w:val="0068421D"/>
    <w:rsid w:val="006A2881"/>
    <w:rsid w:val="006D2833"/>
    <w:rsid w:val="006E401C"/>
    <w:rsid w:val="006F1B61"/>
    <w:rsid w:val="0070198D"/>
    <w:rsid w:val="007039DE"/>
    <w:rsid w:val="007079A7"/>
    <w:rsid w:val="00707B20"/>
    <w:rsid w:val="00715C0E"/>
    <w:rsid w:val="00725249"/>
    <w:rsid w:val="00745172"/>
    <w:rsid w:val="00753519"/>
    <w:rsid w:val="0077621B"/>
    <w:rsid w:val="00777458"/>
    <w:rsid w:val="0078097E"/>
    <w:rsid w:val="00790E60"/>
    <w:rsid w:val="00792B98"/>
    <w:rsid w:val="007963CE"/>
    <w:rsid w:val="007A2F87"/>
    <w:rsid w:val="007A4A78"/>
    <w:rsid w:val="007A6BF6"/>
    <w:rsid w:val="007C4B4D"/>
    <w:rsid w:val="007D00B3"/>
    <w:rsid w:val="008237EA"/>
    <w:rsid w:val="00824C48"/>
    <w:rsid w:val="00824FD0"/>
    <w:rsid w:val="00845390"/>
    <w:rsid w:val="008571C8"/>
    <w:rsid w:val="008900E0"/>
    <w:rsid w:val="008916B6"/>
    <w:rsid w:val="0089254E"/>
    <w:rsid w:val="008A2BCC"/>
    <w:rsid w:val="008A2E2C"/>
    <w:rsid w:val="008A3965"/>
    <w:rsid w:val="008A4CA2"/>
    <w:rsid w:val="008A6347"/>
    <w:rsid w:val="008C1347"/>
    <w:rsid w:val="008E10EB"/>
    <w:rsid w:val="008F7591"/>
    <w:rsid w:val="00902BD7"/>
    <w:rsid w:val="00964747"/>
    <w:rsid w:val="00965A17"/>
    <w:rsid w:val="009722A5"/>
    <w:rsid w:val="009763C8"/>
    <w:rsid w:val="009774CB"/>
    <w:rsid w:val="009957A1"/>
    <w:rsid w:val="00997212"/>
    <w:rsid w:val="009A7951"/>
    <w:rsid w:val="009B6D44"/>
    <w:rsid w:val="009E6C9C"/>
    <w:rsid w:val="009F21C6"/>
    <w:rsid w:val="00A046B2"/>
    <w:rsid w:val="00A276D1"/>
    <w:rsid w:val="00A352B1"/>
    <w:rsid w:val="00A36680"/>
    <w:rsid w:val="00A64FAB"/>
    <w:rsid w:val="00A70DDF"/>
    <w:rsid w:val="00A75EE0"/>
    <w:rsid w:val="00A8131A"/>
    <w:rsid w:val="00A9423D"/>
    <w:rsid w:val="00AB0EE6"/>
    <w:rsid w:val="00AB3CEE"/>
    <w:rsid w:val="00AB4558"/>
    <w:rsid w:val="00AB7080"/>
    <w:rsid w:val="00AC57E5"/>
    <w:rsid w:val="00B00ABD"/>
    <w:rsid w:val="00B03E0A"/>
    <w:rsid w:val="00B073B6"/>
    <w:rsid w:val="00B26DB5"/>
    <w:rsid w:val="00B33968"/>
    <w:rsid w:val="00B366EA"/>
    <w:rsid w:val="00B728F5"/>
    <w:rsid w:val="00B769EE"/>
    <w:rsid w:val="00B77F53"/>
    <w:rsid w:val="00B830FE"/>
    <w:rsid w:val="00B85EBF"/>
    <w:rsid w:val="00BA3C8E"/>
    <w:rsid w:val="00BC2A6C"/>
    <w:rsid w:val="00BD09F6"/>
    <w:rsid w:val="00BD1F07"/>
    <w:rsid w:val="00BD4403"/>
    <w:rsid w:val="00BD61F3"/>
    <w:rsid w:val="00BD710D"/>
    <w:rsid w:val="00C04BA1"/>
    <w:rsid w:val="00C3229F"/>
    <w:rsid w:val="00C3729F"/>
    <w:rsid w:val="00C500D4"/>
    <w:rsid w:val="00C56139"/>
    <w:rsid w:val="00C571C5"/>
    <w:rsid w:val="00C57E43"/>
    <w:rsid w:val="00C65405"/>
    <w:rsid w:val="00C72B59"/>
    <w:rsid w:val="00C86D56"/>
    <w:rsid w:val="00C949DA"/>
    <w:rsid w:val="00CC2483"/>
    <w:rsid w:val="00CC4F4E"/>
    <w:rsid w:val="00CC75DB"/>
    <w:rsid w:val="00CE09BF"/>
    <w:rsid w:val="00CF2315"/>
    <w:rsid w:val="00CF40B6"/>
    <w:rsid w:val="00D10674"/>
    <w:rsid w:val="00D12320"/>
    <w:rsid w:val="00D136D2"/>
    <w:rsid w:val="00D25DBA"/>
    <w:rsid w:val="00D33143"/>
    <w:rsid w:val="00D44BED"/>
    <w:rsid w:val="00D56207"/>
    <w:rsid w:val="00D601BC"/>
    <w:rsid w:val="00D66414"/>
    <w:rsid w:val="00D73B35"/>
    <w:rsid w:val="00D765AF"/>
    <w:rsid w:val="00D84C87"/>
    <w:rsid w:val="00DA3393"/>
    <w:rsid w:val="00DB70B3"/>
    <w:rsid w:val="00DC34C5"/>
    <w:rsid w:val="00DC4A8B"/>
    <w:rsid w:val="00DD4208"/>
    <w:rsid w:val="00DD4BD8"/>
    <w:rsid w:val="00DD73F0"/>
    <w:rsid w:val="00DE2258"/>
    <w:rsid w:val="00E02778"/>
    <w:rsid w:val="00E11D65"/>
    <w:rsid w:val="00E23368"/>
    <w:rsid w:val="00E31EB4"/>
    <w:rsid w:val="00E81D57"/>
    <w:rsid w:val="00EA2B92"/>
    <w:rsid w:val="00EA4786"/>
    <w:rsid w:val="00EC4200"/>
    <w:rsid w:val="00EC4232"/>
    <w:rsid w:val="00EC71AD"/>
    <w:rsid w:val="00F01A41"/>
    <w:rsid w:val="00F30BAC"/>
    <w:rsid w:val="00F4469E"/>
    <w:rsid w:val="00F74E66"/>
    <w:rsid w:val="00F85A02"/>
    <w:rsid w:val="00F967F5"/>
    <w:rsid w:val="00FA4E21"/>
    <w:rsid w:val="00FB405C"/>
    <w:rsid w:val="00FD2C4F"/>
    <w:rsid w:val="00FD6317"/>
    <w:rsid w:val="00FD6451"/>
    <w:rsid w:val="00FD6D93"/>
    <w:rsid w:val="00FF4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F7004"/>
  <w15:chartTrackingRefBased/>
  <w15:docId w15:val="{71112C66-425A-4B9A-986D-CA708446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721"/>
  </w:style>
  <w:style w:type="paragraph" w:styleId="Heading1">
    <w:name w:val="heading 1"/>
    <w:basedOn w:val="Normal"/>
    <w:next w:val="Normal"/>
    <w:link w:val="Heading1Char"/>
    <w:uiPriority w:val="9"/>
    <w:qFormat/>
    <w:rsid w:val="0016372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6372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6372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6372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6372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16372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16372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16372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16372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721"/>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63721"/>
    <w:rPr>
      <w:smallCaps/>
      <w:sz w:val="48"/>
      <w:szCs w:val="48"/>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pPr>
      <w:numPr>
        <w:numId w:val="10"/>
      </w:numPr>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163721"/>
    <w:rPr>
      <w:smallCaps/>
      <w:spacing w:val="5"/>
      <w:sz w:val="32"/>
      <w:szCs w:val="32"/>
    </w:rPr>
  </w:style>
  <w:style w:type="character" w:customStyle="1" w:styleId="Heading2Char">
    <w:name w:val="Heading 2 Char"/>
    <w:basedOn w:val="DefaultParagraphFont"/>
    <w:link w:val="Heading2"/>
    <w:uiPriority w:val="9"/>
    <w:rsid w:val="00163721"/>
    <w:rPr>
      <w:smallCaps/>
      <w:spacing w:val="5"/>
      <w:sz w:val="28"/>
      <w:szCs w:val="28"/>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i/>
      <w:iCs/>
      <w:color w:val="141414" w:themeColor="accent1"/>
    </w:rPr>
  </w:style>
  <w:style w:type="paragraph" w:styleId="BodyText">
    <w:name w:val="Body Text"/>
    <w:basedOn w:val="Normal"/>
    <w:link w:val="BodyTextChar"/>
    <w:uiPriority w:val="1"/>
    <w:unhideWhenUsed/>
    <w:rsid w:val="00CC75DB"/>
    <w:pPr>
      <w:spacing w:after="120"/>
    </w:pPr>
  </w:style>
  <w:style w:type="character" w:customStyle="1" w:styleId="BodyTextChar">
    <w:name w:val="Body Text Char"/>
    <w:basedOn w:val="DefaultParagraphFont"/>
    <w:link w:val="BodyText"/>
    <w:uiPriority w:val="1"/>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uiPriority w:val="33"/>
    <w:qFormat/>
    <w:rsid w:val="00163721"/>
    <w:rPr>
      <w:rFonts w:asciiTheme="majorHAnsi" w:eastAsiaTheme="majorEastAsia" w:hAnsiTheme="majorHAnsi" w:cstheme="majorBidi"/>
      <w:i/>
      <w:iCs/>
      <w:sz w:val="20"/>
      <w:szCs w:val="20"/>
    </w:rPr>
  </w:style>
  <w:style w:type="paragraph" w:styleId="Caption">
    <w:name w:val="caption"/>
    <w:basedOn w:val="Normal"/>
    <w:next w:val="Normal"/>
    <w:uiPriority w:val="35"/>
    <w:semiHidden/>
    <w:unhideWhenUsed/>
    <w:qFormat/>
    <w:rsid w:val="00163721"/>
    <w:rPr>
      <w:b/>
      <w:bCs/>
      <w:caps/>
      <w:sz w:val="16"/>
      <w:szCs w:val="18"/>
    </w:rPr>
  </w:style>
  <w:style w:type="paragraph" w:styleId="Closing">
    <w:name w:val="Closing"/>
    <w:basedOn w:val="Normal"/>
    <w:link w:val="ClosingChar"/>
    <w:uiPriority w:val="2"/>
    <w:semiHidden/>
    <w:unhideWhenUsed/>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uiPriority w:val="20"/>
    <w:qFormat/>
    <w:rsid w:val="00163721"/>
    <w:rPr>
      <w:b/>
      <w:i/>
      <w:spacing w:val="10"/>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163721"/>
    <w:rPr>
      <w:smallCaps/>
      <w:spacing w:val="5"/>
      <w:sz w:val="24"/>
      <w:szCs w:val="24"/>
    </w:rPr>
  </w:style>
  <w:style w:type="character" w:customStyle="1" w:styleId="Heading4Char">
    <w:name w:val="Heading 4 Char"/>
    <w:basedOn w:val="DefaultParagraphFont"/>
    <w:link w:val="Heading4"/>
    <w:uiPriority w:val="9"/>
    <w:semiHidden/>
    <w:rsid w:val="00163721"/>
    <w:rPr>
      <w:smallCaps/>
      <w:spacing w:val="10"/>
      <w:sz w:val="22"/>
      <w:szCs w:val="22"/>
    </w:rPr>
  </w:style>
  <w:style w:type="character" w:customStyle="1" w:styleId="Heading5Char">
    <w:name w:val="Heading 5 Char"/>
    <w:basedOn w:val="DefaultParagraphFont"/>
    <w:link w:val="Heading5"/>
    <w:uiPriority w:val="9"/>
    <w:semiHidden/>
    <w:rsid w:val="0016372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163721"/>
    <w:rPr>
      <w:smallCaps/>
      <w:color w:val="B2B2B2" w:themeColor="accent2"/>
      <w:spacing w:val="5"/>
      <w:sz w:val="22"/>
    </w:rPr>
  </w:style>
  <w:style w:type="character" w:customStyle="1" w:styleId="Heading7Char">
    <w:name w:val="Heading 7 Char"/>
    <w:basedOn w:val="DefaultParagraphFont"/>
    <w:link w:val="Heading7"/>
    <w:uiPriority w:val="9"/>
    <w:semiHidden/>
    <w:rsid w:val="00163721"/>
    <w:rPr>
      <w:b/>
      <w:smallCaps/>
      <w:color w:val="B2B2B2" w:themeColor="accent2"/>
      <w:spacing w:val="10"/>
    </w:rPr>
  </w:style>
  <w:style w:type="character" w:customStyle="1" w:styleId="Heading8Char">
    <w:name w:val="Heading 8 Char"/>
    <w:basedOn w:val="DefaultParagraphFont"/>
    <w:link w:val="Heading8"/>
    <w:uiPriority w:val="9"/>
    <w:semiHidden/>
    <w:rsid w:val="00163721"/>
    <w:rPr>
      <w:b/>
      <w:i/>
      <w:smallCaps/>
      <w:color w:val="858585" w:themeColor="accent2" w:themeShade="BF"/>
    </w:rPr>
  </w:style>
  <w:style w:type="character" w:customStyle="1" w:styleId="Heading9Char">
    <w:name w:val="Heading 9 Char"/>
    <w:basedOn w:val="DefaultParagraphFont"/>
    <w:link w:val="Heading9"/>
    <w:uiPriority w:val="9"/>
    <w:semiHidden/>
    <w:rsid w:val="00163721"/>
    <w:rPr>
      <w:b/>
      <w:i/>
      <w:smallCaps/>
      <w:color w:val="585858" w:themeColor="accent2" w:themeShade="7F"/>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uiPriority w:val="21"/>
    <w:qFormat/>
    <w:rsid w:val="00163721"/>
    <w:rPr>
      <w:b/>
      <w:i/>
      <w:color w:val="B2B2B2" w:themeColor="accent2"/>
      <w:spacing w:val="10"/>
    </w:rPr>
  </w:style>
  <w:style w:type="paragraph" w:styleId="IntenseQuote">
    <w:name w:val="Intense Quote"/>
    <w:basedOn w:val="Normal"/>
    <w:next w:val="Normal"/>
    <w:link w:val="IntenseQuoteChar"/>
    <w:uiPriority w:val="30"/>
    <w:qFormat/>
    <w:rsid w:val="0016372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63721"/>
    <w:rPr>
      <w:b/>
      <w:i/>
      <w:color w:val="FFFFFF" w:themeColor="background1"/>
      <w:shd w:val="clear" w:color="auto" w:fill="B2B2B2" w:themeFill="accent2"/>
    </w:rPr>
  </w:style>
  <w:style w:type="character" w:styleId="IntenseReference">
    <w:name w:val="Intense Reference"/>
    <w:uiPriority w:val="32"/>
    <w:qFormat/>
    <w:rsid w:val="00163721"/>
    <w:rPr>
      <w:b/>
      <w:bCs/>
      <w:smallCaps/>
      <w:spacing w:val="5"/>
      <w:sz w:val="22"/>
      <w:szCs w:val="22"/>
      <w:u w:val="single"/>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1"/>
      </w:numPr>
      <w:contextualSpacing/>
    </w:pPr>
  </w:style>
  <w:style w:type="paragraph" w:styleId="ListBullet3">
    <w:name w:val="List Bullet 3"/>
    <w:basedOn w:val="Normal"/>
    <w:uiPriority w:val="99"/>
    <w:semiHidden/>
    <w:unhideWhenUsed/>
    <w:rsid w:val="00CC75DB"/>
    <w:pPr>
      <w:numPr>
        <w:numId w:val="2"/>
      </w:numPr>
      <w:contextualSpacing/>
    </w:pPr>
  </w:style>
  <w:style w:type="paragraph" w:styleId="ListBullet4">
    <w:name w:val="List Bullet 4"/>
    <w:basedOn w:val="Normal"/>
    <w:uiPriority w:val="99"/>
    <w:semiHidden/>
    <w:unhideWhenUsed/>
    <w:rsid w:val="00CC75DB"/>
    <w:pPr>
      <w:numPr>
        <w:numId w:val="3"/>
      </w:numPr>
      <w:contextualSpacing/>
    </w:pPr>
  </w:style>
  <w:style w:type="paragraph" w:styleId="ListBullet5">
    <w:name w:val="List Bullet 5"/>
    <w:basedOn w:val="Normal"/>
    <w:uiPriority w:val="99"/>
    <w:semiHidden/>
    <w:unhideWhenUsed/>
    <w:rsid w:val="00CC75DB"/>
    <w:pPr>
      <w:numPr>
        <w:numId w:val="4"/>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5"/>
      </w:numPr>
      <w:contextualSpacing/>
    </w:pPr>
  </w:style>
  <w:style w:type="paragraph" w:styleId="ListNumber2">
    <w:name w:val="List Number 2"/>
    <w:basedOn w:val="Normal"/>
    <w:uiPriority w:val="99"/>
    <w:semiHidden/>
    <w:unhideWhenUsed/>
    <w:rsid w:val="00CC75DB"/>
    <w:pPr>
      <w:numPr>
        <w:numId w:val="6"/>
      </w:numPr>
      <w:contextualSpacing/>
    </w:pPr>
  </w:style>
  <w:style w:type="paragraph" w:styleId="ListNumber3">
    <w:name w:val="List Number 3"/>
    <w:basedOn w:val="Normal"/>
    <w:uiPriority w:val="99"/>
    <w:semiHidden/>
    <w:unhideWhenUsed/>
    <w:rsid w:val="00CC75DB"/>
    <w:pPr>
      <w:numPr>
        <w:numId w:val="7"/>
      </w:numPr>
      <w:contextualSpacing/>
    </w:pPr>
  </w:style>
  <w:style w:type="paragraph" w:styleId="ListNumber4">
    <w:name w:val="List Number 4"/>
    <w:basedOn w:val="Normal"/>
    <w:uiPriority w:val="99"/>
    <w:semiHidden/>
    <w:unhideWhenUsed/>
    <w:rsid w:val="00CC75DB"/>
    <w:pPr>
      <w:numPr>
        <w:numId w:val="8"/>
      </w:numPr>
      <w:contextualSpacing/>
    </w:pPr>
  </w:style>
  <w:style w:type="paragraph" w:styleId="ListNumber5">
    <w:name w:val="List Number 5"/>
    <w:basedOn w:val="Normal"/>
    <w:uiPriority w:val="99"/>
    <w:semiHidden/>
    <w:unhideWhenUsed/>
    <w:rsid w:val="00CC75DB"/>
    <w:pPr>
      <w:numPr>
        <w:numId w:val="9"/>
      </w:numPr>
      <w:contextualSpacing/>
    </w:pPr>
  </w:style>
  <w:style w:type="paragraph" w:styleId="ListParagraph">
    <w:name w:val="List Paragraph"/>
    <w:basedOn w:val="Normal"/>
    <w:uiPriority w:val="34"/>
    <w:qFormat/>
    <w:rsid w:val="00163721"/>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basedOn w:val="Normal"/>
    <w:link w:val="NoSpacingChar"/>
    <w:uiPriority w:val="1"/>
    <w:qFormat/>
    <w:rsid w:val="00163721"/>
    <w:pPr>
      <w:spacing w:after="0" w:line="240" w:lineRule="auto"/>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qFormat/>
    <w:rsid w:val="00163721"/>
    <w:rPr>
      <w:i/>
    </w:rPr>
  </w:style>
  <w:style w:type="character" w:customStyle="1" w:styleId="QuoteChar">
    <w:name w:val="Quote Char"/>
    <w:basedOn w:val="DefaultParagraphFont"/>
    <w:link w:val="Quote"/>
    <w:uiPriority w:val="29"/>
    <w:rsid w:val="00163721"/>
    <w:rPr>
      <w:i/>
    </w:rPr>
  </w:style>
  <w:style w:type="paragraph" w:styleId="Salutation">
    <w:name w:val="Salutation"/>
    <w:basedOn w:val="Normal"/>
    <w:next w:val="Normal"/>
    <w:link w:val="SalutationChar"/>
    <w:uiPriority w:val="2"/>
    <w:semiHidden/>
    <w:unhideWhenUsed/>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uiPriority w:val="22"/>
    <w:qFormat/>
    <w:rsid w:val="00163721"/>
    <w:rPr>
      <w:b/>
      <w:color w:val="B2B2B2" w:themeColor="accent2"/>
    </w:rPr>
  </w:style>
  <w:style w:type="paragraph" w:styleId="Subtitle">
    <w:name w:val="Subtitle"/>
    <w:basedOn w:val="Normal"/>
    <w:next w:val="Normal"/>
    <w:link w:val="SubtitleChar"/>
    <w:uiPriority w:val="11"/>
    <w:qFormat/>
    <w:rsid w:val="0016372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63721"/>
    <w:rPr>
      <w:rFonts w:asciiTheme="majorHAnsi" w:eastAsiaTheme="majorEastAsia" w:hAnsiTheme="majorHAnsi" w:cstheme="majorBidi"/>
      <w:szCs w:val="22"/>
    </w:rPr>
  </w:style>
  <w:style w:type="character" w:styleId="SubtleEmphasis">
    <w:name w:val="Subtle Emphasis"/>
    <w:uiPriority w:val="19"/>
    <w:qFormat/>
    <w:rsid w:val="00163721"/>
    <w:rPr>
      <w:i/>
    </w:rPr>
  </w:style>
  <w:style w:type="character" w:styleId="SubtleReference">
    <w:name w:val="Subtle Reference"/>
    <w:uiPriority w:val="31"/>
    <w:qFormat/>
    <w:rsid w:val="00163721"/>
    <w:rPr>
      <w:b/>
    </w:rPr>
  </w:style>
  <w:style w:type="table" w:styleId="Table3Deffects1">
    <w:name w:val="Table 3D effects 1"/>
    <w:basedOn w:val="TableNormal"/>
    <w:uiPriority w:val="99"/>
    <w:semiHidden/>
    <w:unhideWhenUsed/>
    <w:rsid w:val="00CC75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163721"/>
    <w:pPr>
      <w:outlineLvl w:val="9"/>
    </w:p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NoSpacingChar">
    <w:name w:val="No Spacing Char"/>
    <w:basedOn w:val="DefaultParagraphFont"/>
    <w:link w:val="NoSpacing"/>
    <w:uiPriority w:val="1"/>
    <w:rsid w:val="00163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632976">
      <w:bodyDiv w:val="1"/>
      <w:marLeft w:val="0"/>
      <w:marRight w:val="0"/>
      <w:marTop w:val="0"/>
      <w:marBottom w:val="0"/>
      <w:divBdr>
        <w:top w:val="none" w:sz="0" w:space="0" w:color="auto"/>
        <w:left w:val="none" w:sz="0" w:space="0" w:color="auto"/>
        <w:bottom w:val="none" w:sz="0" w:space="0" w:color="auto"/>
        <w:right w:val="none" w:sz="0" w:space="0" w:color="auto"/>
      </w:divBdr>
    </w:div>
    <w:div w:id="85965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v0120@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ray-river0120.github.io/nhatminhvu.github.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umin\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9322B4F6F043D6A511689E337AE380"/>
        <w:category>
          <w:name w:val="General"/>
          <w:gallery w:val="placeholder"/>
        </w:category>
        <w:types>
          <w:type w:val="bbPlcHdr"/>
        </w:types>
        <w:behaviors>
          <w:behavior w:val="content"/>
        </w:behaviors>
        <w:guid w:val="{8B843018-6A82-40DD-BF9B-420CEA589462}"/>
      </w:docPartPr>
      <w:docPartBody>
        <w:p w:rsidR="007E2BAA" w:rsidRDefault="00737FD3">
          <w:pPr>
            <w:pStyle w:val="EC9322B4F6F043D6A511689E337AE38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DE"/>
    <w:rsid w:val="000D594E"/>
    <w:rsid w:val="00207A6B"/>
    <w:rsid w:val="00244817"/>
    <w:rsid w:val="002A6F20"/>
    <w:rsid w:val="002E1D43"/>
    <w:rsid w:val="002E623C"/>
    <w:rsid w:val="0032016B"/>
    <w:rsid w:val="00336F38"/>
    <w:rsid w:val="00343505"/>
    <w:rsid w:val="00432BAB"/>
    <w:rsid w:val="004559BC"/>
    <w:rsid w:val="00467A8E"/>
    <w:rsid w:val="004C0B4F"/>
    <w:rsid w:val="00636D6B"/>
    <w:rsid w:val="006667B1"/>
    <w:rsid w:val="006A30CD"/>
    <w:rsid w:val="006A4ED4"/>
    <w:rsid w:val="006C3750"/>
    <w:rsid w:val="00720EA1"/>
    <w:rsid w:val="00737FD3"/>
    <w:rsid w:val="007D6DDE"/>
    <w:rsid w:val="007E2BAA"/>
    <w:rsid w:val="00910361"/>
    <w:rsid w:val="00925157"/>
    <w:rsid w:val="00954747"/>
    <w:rsid w:val="009D0704"/>
    <w:rsid w:val="00A57EE6"/>
    <w:rsid w:val="00AB329E"/>
    <w:rsid w:val="00BA2392"/>
    <w:rsid w:val="00CD014E"/>
    <w:rsid w:val="00CE0D44"/>
    <w:rsid w:val="00D1619A"/>
    <w:rsid w:val="00D35806"/>
    <w:rsid w:val="00D669DF"/>
    <w:rsid w:val="00EB1E0C"/>
    <w:rsid w:val="00EE3FDB"/>
    <w:rsid w:val="00F06B51"/>
    <w:rsid w:val="00F36609"/>
    <w:rsid w:val="00F8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9322B4F6F043D6A511689E337AE380">
    <w:name w:val="EC9322B4F6F043D6A511689E337AE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55DF9-1573-4A2F-B55A-9E343299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1579</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Nhat Vu Minh</dc:creator>
  <cp:keywords/>
  <dc:description>Nhat Minh Vu</dc:description>
  <cp:lastModifiedBy>Nhat Vu Minh</cp:lastModifiedBy>
  <cp:revision>89</cp:revision>
  <cp:lastPrinted>2022-08-23T13:37:00Z</cp:lastPrinted>
  <dcterms:created xsi:type="dcterms:W3CDTF">2022-06-08T19:43:00Z</dcterms:created>
  <dcterms:modified xsi:type="dcterms:W3CDTF">2022-09-28T01:55:00Z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